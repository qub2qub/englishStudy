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/>
  <w:body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conscientious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добросовестный, сознательный, честный (об отношении к чему-л.)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1) involving or taking great care; painstaking; diligent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2) governed by or done according to conscience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3) wishing to do one's work or duty well and thoroughly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4) relating to a person's conscience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courageous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 xml:space="preserve">    </w:t>
      </w:r>
      <w:r w:rsidRPr="006A5D2C">
        <w:rPr>
          <w:rFonts w:ascii="Arial" w:hAnsi="Arial" w:cs="Arial"/>
          <w:lang w:val="ru-RU"/>
        </w:rPr>
        <w:t>смелый, отважный, храбрый, бесстрашный, мужественный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VERY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BRAVE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and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determined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able to face and deal with danger or fear without flinching[отступление,вздрагивание, дрожь]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harsh - </w:t>
      </w:r>
    </w:p>
    <w:p w:rsidR="00945316" w:rsidRPr="006A5D2C" w:rsidRDefault="00945316" w:rsidP="002521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A5D2C">
        <w:rPr>
          <w:rFonts w:ascii="Arial" w:hAnsi="Arial" w:cs="Arial"/>
        </w:rPr>
        <w:t>резкий (cutting, sharp, abrupt, harsh, severe, edgy)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суровый (severe, harsh, stern, austere, hard, rugged)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жесткий (hard, tough, rigid, stiff, harsh, rough)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грубый (rude, rough, gross, coarse, crude, harsh)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devastated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опустошённый, подавленный, разорять, угнетать, полностью уничтожать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1) to lay waste or make desolate; ravage; destroy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2) to confound or overwhelm, as with grief or shock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overwhelmed - 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A5D2C">
        <w:rPr>
          <w:rFonts w:ascii="Arial" w:hAnsi="Arial" w:cs="Arial"/>
        </w:rPr>
        <w:t>потрясенный (shocked, dazed, overwhelmed, slaphappy)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ошеломленный (overwhelmed, bemused, dumbfounded, aghast, taken aback, perplexed)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subsidiary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помощник, (дочерняя, подконтрольная компания, филиал), вспомогательный; второстепенный, дополнительный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1) serving to aid or supplement; auxiliary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2) of lesser importance; subordinate in function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3) a person who or thing that is subsidiary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4) short for subsidiary company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auxiliary - 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вспомогательный, дополнительный, помощник, подчинённый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(the doctor tries to find three auxiliaries to work under him)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 xml:space="preserve">    </w:t>
      </w:r>
      <w:r w:rsidRPr="006A5D2C">
        <w:rPr>
          <w:rFonts w:ascii="Arial" w:hAnsi="Arial" w:cs="Arial"/>
          <w:lang w:val="ru-RU"/>
        </w:rPr>
        <w:t>вспомогательный глагол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irritating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1. раздражать,  возмущать, сердить; вызывать раздражение, воспаление;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2. делать недействительным, аннулировать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1) </w:t>
      </w:r>
      <w:r w:rsidRPr="006A5D2C">
        <w:rPr>
          <w:rFonts w:ascii="Arial" w:hAnsi="Arial" w:cs="Arial"/>
        </w:rPr>
        <w:t>to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annoy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or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anger</w:t>
      </w:r>
      <w:r w:rsidRPr="006A5D2C">
        <w:rPr>
          <w:rFonts w:ascii="Arial" w:hAnsi="Arial" w:cs="Arial"/>
          <w:lang w:val="ru-RU"/>
        </w:rPr>
        <w:t xml:space="preserve"> (</w:t>
      </w:r>
      <w:r w:rsidRPr="006A5D2C">
        <w:rPr>
          <w:rFonts w:ascii="Arial" w:hAnsi="Arial" w:cs="Arial"/>
        </w:rPr>
        <w:t>someone</w:t>
      </w:r>
      <w:r w:rsidRPr="006A5D2C">
        <w:rPr>
          <w:rFonts w:ascii="Arial" w:hAnsi="Arial" w:cs="Arial"/>
          <w:lang w:val="ru-RU"/>
        </w:rPr>
        <w:t>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2) ((tr) biology) to stimulate (an organism or part) to respond in a characteristic manner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3) ((tr) pathology) to cause (a bodily organ or part) to become excessively stimulated, resulting in inflammation, tenderness, etc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/He’s the most irritating man I’ve ever met.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/He was smiling in a way I found very irritating.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 xml:space="preserve">    </w:t>
      </w:r>
      <w:r w:rsidRPr="006A5D2C">
        <w:rPr>
          <w:rFonts w:ascii="Arial" w:hAnsi="Arial" w:cs="Arial"/>
          <w:lang w:val="ru-RU"/>
        </w:rPr>
        <w:t xml:space="preserve">/ </w:t>
      </w:r>
      <w:r w:rsidRPr="006A5D2C">
        <w:rPr>
          <w:rFonts w:ascii="Arial" w:hAnsi="Arial" w:cs="Arial"/>
        </w:rPr>
        <w:t>a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dry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irritating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cough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right</w:t>
      </w:r>
      <w:r w:rsidRPr="006A5D2C">
        <w:rPr>
          <w:rFonts w:ascii="Arial" w:hAnsi="Arial" w:cs="Arial"/>
          <w:lang w:val="ru-RU"/>
        </w:rPr>
        <w:t>-</w:t>
      </w:r>
      <w:r w:rsidRPr="006A5D2C">
        <w:rPr>
          <w:rFonts w:ascii="Arial" w:hAnsi="Arial" w:cs="Arial"/>
        </w:rPr>
        <w:t>wing</w:t>
      </w:r>
      <w:r w:rsidRPr="006A5D2C">
        <w:rPr>
          <w:rFonts w:ascii="Arial" w:hAnsi="Arial" w:cs="Arial"/>
          <w:lang w:val="ru-RU"/>
        </w:rPr>
        <w:t xml:space="preserve"> - правый, принадлежащий правому крылу (партии)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a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bully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1)хулиган, драчун, громила; задира,забияка; обидчик; сутенёр; (дружок, товарищ, братец); (уличный грабитель; бандит; наёмный убийца)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2) здорово!, браво! первоклассный, превосходный; весёлый, живой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3) a person who hurts, persecutes, or intimidates weaker people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to</w:t>
      </w:r>
      <w:r w:rsidRPr="006A5D2C">
        <w:rPr>
          <w:rFonts w:ascii="Arial" w:hAnsi="Arial" w:cs="Arial"/>
          <w:lang w:val="ru-RU"/>
        </w:rPr>
        <w:t xml:space="preserve"> </w:t>
      </w:r>
      <w:r w:rsidRPr="006A5D2C">
        <w:rPr>
          <w:rFonts w:ascii="Arial" w:hAnsi="Arial" w:cs="Arial"/>
        </w:rPr>
        <w:t>bully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запугивать, стращать; задирать, изводить; издеваться; грубо обращаться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relevant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подходящий, уместный, относящийся к делу; значимый; существенный; важный, необходимый; насущный</w:t>
      </w:r>
    </w:p>
    <w:p w:rsidR="00945316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closely connected or appropriate to the matter in hand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loo - 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A5D2C">
        <w:rPr>
          <w:rFonts w:ascii="Arial" w:hAnsi="Arial" w:cs="Arial"/>
        </w:rPr>
        <w:t>туалет (toilet, bathroom, lavatory, restroom, toilette, loo)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уборная (restroom, lavatory, toilet, washroom, closet, loo)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мушка(карточная игра) (beauty spot, bead, foresight, loo, patch, muzzle-sight)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curse - 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A5D2C">
        <w:rPr>
          <w:rFonts w:ascii="Arial" w:hAnsi="Arial" w:cs="Arial"/>
        </w:rPr>
        <w:t>проклятие (curse, damn, damnation, goddamn, bane, anathema)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 xml:space="preserve">    </w:t>
      </w:r>
      <w:r w:rsidRPr="006A5D2C">
        <w:rPr>
          <w:rFonts w:ascii="Arial" w:hAnsi="Arial" w:cs="Arial"/>
          <w:lang w:val="ru-RU"/>
        </w:rPr>
        <w:t>отлучение от церкви; предание анафеме;кощунствовать, богохульствовать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бранное слово, брань, ругательство (</w:t>
      </w:r>
      <w:r w:rsidRPr="006A5D2C">
        <w:rPr>
          <w:rFonts w:ascii="Arial" w:hAnsi="Arial" w:cs="Arial"/>
        </w:rPr>
        <w:t>swearing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curse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swearword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obscenity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swear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damn</w:t>
      </w:r>
      <w:r w:rsidRPr="006A5D2C">
        <w:rPr>
          <w:rFonts w:ascii="Arial" w:hAnsi="Arial" w:cs="Arial"/>
          <w:lang w:val="ru-RU"/>
        </w:rPr>
        <w:t>)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onus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1. бремя, ответственность; долг; обязанность (</w:t>
      </w:r>
      <w:r w:rsidRPr="006A5D2C">
        <w:rPr>
          <w:rFonts w:ascii="Arial" w:hAnsi="Arial" w:cs="Arial"/>
        </w:rPr>
        <w:t>burden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drag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weight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onus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load</w:t>
      </w:r>
      <w:r w:rsidRPr="006A5D2C">
        <w:rPr>
          <w:rFonts w:ascii="Arial" w:hAnsi="Arial" w:cs="Arial"/>
          <w:lang w:val="ru-RU"/>
        </w:rPr>
        <w:t xml:space="preserve">, </w:t>
      </w:r>
      <w:r w:rsidRPr="006A5D2C">
        <w:rPr>
          <w:rFonts w:ascii="Arial" w:hAnsi="Arial" w:cs="Arial"/>
        </w:rPr>
        <w:t>charge</w:t>
      </w:r>
      <w:r w:rsidRPr="006A5D2C">
        <w:rPr>
          <w:rFonts w:ascii="Arial" w:hAnsi="Arial" w:cs="Arial"/>
          <w:lang w:val="ru-RU"/>
        </w:rPr>
        <w:t>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</w:t>
      </w:r>
      <w:r w:rsidRPr="006A5D2C">
        <w:rPr>
          <w:rFonts w:ascii="Arial" w:hAnsi="Arial" w:cs="Arial"/>
        </w:rPr>
        <w:t>2. вина; ответственность за содеянное (responsibility, liability, charge, accountability, blame)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3) долг, something that is one's duty or responsibility (debt, duty, obligation, credit, trust)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/The onus is on the prosecution to provide proof of guilt.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/the onus is on you to show that you have suffered loss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</w:rPr>
        <w:t>burden</w:t>
      </w:r>
      <w:r w:rsidRPr="006A5D2C">
        <w:rPr>
          <w:rFonts w:ascii="Arial" w:hAnsi="Arial" w:cs="Arial"/>
          <w:lang w:val="ru-RU"/>
        </w:rPr>
        <w:t xml:space="preserve"> - </w:t>
      </w:r>
    </w:p>
    <w:p w:rsidR="00945316" w:rsidRPr="006A5D2C" w:rsidRDefault="00945316" w:rsidP="006A5D2C">
      <w:pPr>
        <w:spacing w:after="0"/>
        <w:rPr>
          <w:rFonts w:ascii="Arial" w:hAnsi="Arial" w:cs="Arial"/>
          <w:lang w:val="ru-RU"/>
        </w:rPr>
      </w:pPr>
      <w:r w:rsidRPr="006A5D2C">
        <w:rPr>
          <w:rFonts w:ascii="Arial" w:hAnsi="Arial" w:cs="Arial"/>
          <w:lang w:val="ru-RU"/>
        </w:rPr>
        <w:t xml:space="preserve">     1) ноша; тяжесть; груз; грузоподъёмность; вес партии материала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  <w:lang w:val="ru-RU"/>
        </w:rPr>
        <w:t xml:space="preserve">     </w:t>
      </w:r>
      <w:r w:rsidRPr="006A5D2C">
        <w:rPr>
          <w:rFonts w:ascii="Arial" w:hAnsi="Arial" w:cs="Arial"/>
        </w:rPr>
        <w:t>2) бремя; обременять, нагружать (load heavily; cause (someone) worry, hardship, or distress)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 (burden of taxation — налоговое бремя)( the burden of (the) years — бремя лет)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 to burden one's memory with useless facts — обременять память ненужными фактами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 3) тема; суть, основная мысль (the main theme or gist of a speech, book, or argument)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 (this was the burden of his remarks — в этом была суть его замечаний)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1) something that is carried; a load, typically a heavy one;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2) something that is exacting, oppressive, or difficult to bear (the burden of responsibility)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3) the cargo capacity of a ship (a ship's carrying capacity; tonnage)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/His family responsibilities had started to become a burden.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/The burden of taxation has risen considerably.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/I don’t like being a burden on other people.</w:t>
      </w:r>
    </w:p>
    <w:p w:rsidR="00945316" w:rsidRPr="006A5D2C" w:rsidRDefault="00945316" w:rsidP="006A5D2C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/If things go wrong he will bear the burden of guilt.</w:t>
      </w:r>
    </w:p>
    <w:p w:rsidR="00945316" w:rsidRPr="00FC3257" w:rsidRDefault="00945316" w:rsidP="00414B2B">
      <w:pPr>
        <w:spacing w:after="0"/>
        <w:rPr>
          <w:rFonts w:ascii="Arial" w:hAnsi="Arial" w:cs="Arial"/>
        </w:rPr>
      </w:pPr>
      <w:r w:rsidRPr="006A5D2C">
        <w:rPr>
          <w:rFonts w:ascii="Arial" w:hAnsi="Arial" w:cs="Arial"/>
        </w:rPr>
        <w:t xml:space="preserve">    / the burden of proof:[law] the duty to prove that something is true</w:t>
      </w:r>
    </w:p>
    <w:sectPr w:rsidR="00945316" w:rsidRPr="00FC3257" w:rsidSect="00FC3257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257"/>
    <w:rsid w:val="000F3E41"/>
    <w:rsid w:val="00142EBD"/>
    <w:rsid w:val="00161D67"/>
    <w:rsid w:val="00252159"/>
    <w:rsid w:val="003A7E7B"/>
    <w:rsid w:val="00414B2B"/>
    <w:rsid w:val="006A5D2C"/>
    <w:rsid w:val="00704B30"/>
    <w:rsid w:val="00945316"/>
    <w:rsid w:val="00A1780F"/>
    <w:rsid w:val="00BB7409"/>
    <w:rsid w:val="00E71BF9"/>
    <w:rsid w:val="00FC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30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C325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B7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27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689</Words>
  <Characters>3928</Characters>
  <Application>Microsoft Office Outlook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IDIOMS</dc:title>
  <dc:subject/>
  <dc:creator>Denis Maliarevich</dc:creator>
  <cp:keywords/>
  <dc:description/>
  <cp:lastModifiedBy>den</cp:lastModifiedBy>
  <cp:revision>4</cp:revision>
  <cp:lastPrinted>2017-09-30T12:53:00Z</cp:lastPrinted>
  <dcterms:created xsi:type="dcterms:W3CDTF">2017-09-30T16:07:00Z</dcterms:created>
  <dcterms:modified xsi:type="dcterms:W3CDTF">2017-09-30T16:08:00Z</dcterms:modified>
</cp:coreProperties>
</file>