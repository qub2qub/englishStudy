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BFBFBF"/>
  <w:body>
    <w:p w:rsidR="00ED3F27" w:rsidRDefault="00ED3F27" w:rsidP="008F1B49">
      <w:pPr>
        <w:rPr>
          <w:rFonts w:ascii="Arial" w:hAnsi="Arial" w:cs="Arial"/>
          <w:sz w:val="28"/>
          <w:szCs w:val="28"/>
        </w:rPr>
      </w:pPr>
      <w:r>
        <w:rPr>
          <w:rFonts w:ascii="Arial" w:hAnsi="Arial" w:cs="Arial"/>
          <w:sz w:val="28"/>
          <w:szCs w:val="28"/>
        </w:rPr>
        <w:t>I’d like to air my views about my new team member. Recently I’ve joined a new project and met my new manager. On the very first day she gave me the low down on what happening on the project. Despite the fact that she was quite coherent in explaining things I felt a bit of a fool since she dumped vast amounts of data on me. On the other hand she could think that it was like talking to a brick wall. But anyway, we get on well as long as we steer clear of our job responsibilities.</w:t>
      </w:r>
    </w:p>
    <w:p w:rsidR="00ED3F27" w:rsidRDefault="00ED3F27" w:rsidP="008F1B49">
      <w:pPr>
        <w:rPr>
          <w:rFonts w:ascii="Arial" w:hAnsi="Arial" w:cs="Arial"/>
          <w:sz w:val="28"/>
          <w:szCs w:val="28"/>
        </w:rPr>
      </w:pPr>
      <w:r>
        <w:rPr>
          <w:rFonts w:ascii="Arial" w:hAnsi="Arial" w:cs="Arial"/>
          <w:sz w:val="28"/>
          <w:szCs w:val="28"/>
        </w:rPr>
        <w:t>Even though she is quite responsive and articulate I got to be extremely focused on what she’s saying in order to keep myself in the loop. Don’t get me wrong she’s really nice but we are not on the same wavelength. It’s bizarre but I can never really remember all the details.</w:t>
      </w:r>
    </w:p>
    <w:p w:rsidR="00ED3F27" w:rsidRDefault="00ED3F27" w:rsidP="008F1B49">
      <w:pPr>
        <w:rPr>
          <w:rFonts w:ascii="Arial" w:hAnsi="Arial" w:cs="Arial"/>
          <w:sz w:val="28"/>
          <w:szCs w:val="28"/>
        </w:rPr>
      </w:pPr>
      <w:r>
        <w:rPr>
          <w:rFonts w:ascii="Arial" w:hAnsi="Arial" w:cs="Arial"/>
          <w:sz w:val="28"/>
          <w:szCs w:val="28"/>
        </w:rPr>
        <w:t xml:space="preserve">As the time went by I became more acquainted with the project and the team. My manager engaged me into the process and then I stopped talking to her at cross purposes. Now when she drops me a hint it’s usually enough to get through the task. </w:t>
      </w:r>
    </w:p>
    <w:p w:rsidR="00ED3F27" w:rsidRPr="008F1B49" w:rsidRDefault="00ED3F27" w:rsidP="008F1B49">
      <w:pPr>
        <w:rPr>
          <w:rFonts w:ascii="Arial" w:hAnsi="Arial" w:cs="Arial"/>
          <w:sz w:val="28"/>
          <w:szCs w:val="28"/>
        </w:rPr>
      </w:pPr>
      <w:r>
        <w:rPr>
          <w:rFonts w:ascii="Arial" w:hAnsi="Arial" w:cs="Arial"/>
          <w:sz w:val="28"/>
          <w:szCs w:val="28"/>
        </w:rPr>
        <w:t xml:space="preserve">It’s weird, you know, but when you treat the same person as a colleague or as human being it could be two different persons. And my </w:t>
      </w:r>
      <w:bookmarkStart w:id="0" w:name="OLE_LINK1"/>
      <w:r>
        <w:rPr>
          <w:rFonts w:ascii="Arial" w:hAnsi="Arial" w:cs="Arial"/>
          <w:sz w:val="28"/>
          <w:szCs w:val="28"/>
        </w:rPr>
        <w:t>attitude</w:t>
      </w:r>
      <w:bookmarkEnd w:id="0"/>
      <w:r>
        <w:rPr>
          <w:rFonts w:ascii="Arial" w:hAnsi="Arial" w:cs="Arial"/>
          <w:sz w:val="28"/>
          <w:szCs w:val="28"/>
        </w:rPr>
        <w:t xml:space="preserve"> could vary dramatically depending on the point of view.</w:t>
      </w:r>
    </w:p>
    <w:sectPr w:rsidR="00ED3F27" w:rsidRPr="008F1B49" w:rsidSect="00FC3257">
      <w:pgSz w:w="12240" w:h="15840"/>
      <w:pgMar w:top="284" w:right="474" w:bottom="284" w:left="426"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1109326"/>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0C789550"/>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9FB0D010"/>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06DA2D08"/>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AB42B36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3AC84A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D4C3DB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26AF16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7A8049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AF0030D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C3257"/>
    <w:rsid w:val="00072DED"/>
    <w:rsid w:val="000A5774"/>
    <w:rsid w:val="000C56EF"/>
    <w:rsid w:val="000F3E41"/>
    <w:rsid w:val="00161D67"/>
    <w:rsid w:val="001E797E"/>
    <w:rsid w:val="0028573C"/>
    <w:rsid w:val="003968B8"/>
    <w:rsid w:val="00407C59"/>
    <w:rsid w:val="00414B2B"/>
    <w:rsid w:val="00463AF8"/>
    <w:rsid w:val="00562F18"/>
    <w:rsid w:val="005F1A40"/>
    <w:rsid w:val="007259DF"/>
    <w:rsid w:val="007A262F"/>
    <w:rsid w:val="008F1B49"/>
    <w:rsid w:val="00BB7409"/>
    <w:rsid w:val="00BC4FE1"/>
    <w:rsid w:val="00D27907"/>
    <w:rsid w:val="00E71BF9"/>
    <w:rsid w:val="00ED3F27"/>
    <w:rsid w:val="00F25322"/>
    <w:rsid w:val="00F7377B"/>
    <w:rsid w:val="00FC3257"/>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907"/>
    <w:pPr>
      <w:spacing w:after="160" w:line="259" w:lineRule="auto"/>
    </w:pPr>
    <w:rPr>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FC325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BB74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BB7409"/>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2062318502">
      <w:marLeft w:val="0"/>
      <w:marRight w:val="0"/>
      <w:marTop w:val="0"/>
      <w:marBottom w:val="0"/>
      <w:divBdr>
        <w:top w:val="none" w:sz="0" w:space="0" w:color="auto"/>
        <w:left w:val="none" w:sz="0" w:space="0" w:color="auto"/>
        <w:bottom w:val="none" w:sz="0" w:space="0" w:color="auto"/>
        <w:right w:val="none" w:sz="0" w:space="0" w:color="auto"/>
      </w:divBdr>
    </w:div>
    <w:div w:id="206231850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67</TotalTime>
  <Pages>1</Pages>
  <Words>179</Words>
  <Characters>1021</Characters>
  <Application>Microsoft Office Outlook</Application>
  <DocSecurity>0</DocSecurity>
  <Lines>0</Lines>
  <Paragraphs>0</Paragraphs>
  <ScaleCrop>false</ScaleCrop>
  <Company>EPAM Systems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SAY vs TELL</dc:title>
  <dc:subject/>
  <dc:creator>Denis Maliarevich</dc:creator>
  <cp:keywords/>
  <dc:description/>
  <cp:lastModifiedBy>den</cp:lastModifiedBy>
  <cp:revision>7</cp:revision>
  <cp:lastPrinted>2017-09-30T12:53:00Z</cp:lastPrinted>
  <dcterms:created xsi:type="dcterms:W3CDTF">2017-10-07T07:21:00Z</dcterms:created>
  <dcterms:modified xsi:type="dcterms:W3CDTF">2017-10-07T08:28:00Z</dcterms:modified>
</cp:coreProperties>
</file>